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664" w:rsidRPr="006852DE" w:rsidRDefault="00714664" w:rsidP="004F4256">
      <w:pPr>
        <w:spacing w:line="240" w:lineRule="auto"/>
        <w:jc w:val="center"/>
        <w:rPr>
          <w:rStyle w:val="Heading1Char"/>
          <w:sz w:val="36"/>
          <w:szCs w:val="36"/>
        </w:rPr>
      </w:pPr>
      <w:bookmarkStart w:id="0" w:name="_Toc322698695"/>
      <w:bookmarkStart w:id="1" w:name="_Toc322698738"/>
      <w:bookmarkStart w:id="2" w:name="_Toc322698912"/>
      <w:bookmarkStart w:id="3" w:name="_Toc322699456"/>
      <w:bookmarkStart w:id="4" w:name="_Toc322715630"/>
      <w:bookmarkStart w:id="5" w:name="_Toc322715686"/>
      <w:bookmarkStart w:id="6" w:name="_Toc325021932"/>
      <w:r>
        <w:rPr>
          <w:rStyle w:val="Heading1Char"/>
          <w:sz w:val="36"/>
          <w:szCs w:val="36"/>
        </w:rPr>
        <w:t xml:space="preserve">WooCommerce module for PayUmoney </w:t>
      </w:r>
      <w:bookmarkStart w:id="7" w:name="_Toc322698696"/>
      <w:bookmarkStart w:id="8" w:name="_Toc322698739"/>
      <w:bookmarkStart w:id="9" w:name="_Toc322698913"/>
      <w:bookmarkStart w:id="10" w:name="_Toc322699457"/>
      <w:bookmarkStart w:id="11" w:name="_Toc322715631"/>
      <w:bookmarkStart w:id="12" w:name="_Toc322715687"/>
      <w:bookmarkStart w:id="13" w:name="_Toc325021933"/>
      <w:bookmarkEnd w:id="0"/>
      <w:bookmarkEnd w:id="1"/>
      <w:bookmarkEnd w:id="2"/>
      <w:bookmarkEnd w:id="3"/>
      <w:bookmarkEnd w:id="4"/>
      <w:bookmarkEnd w:id="5"/>
      <w:bookmarkEnd w:id="6"/>
      <w:r>
        <w:rPr>
          <w:rStyle w:val="Heading1Char"/>
          <w:sz w:val="36"/>
          <w:szCs w:val="36"/>
        </w:rPr>
        <w:t>BOLT</w:t>
      </w:r>
    </w:p>
    <w:bookmarkEnd w:id="7"/>
    <w:bookmarkEnd w:id="8"/>
    <w:bookmarkEnd w:id="9"/>
    <w:bookmarkEnd w:id="10"/>
    <w:bookmarkEnd w:id="11"/>
    <w:bookmarkEnd w:id="12"/>
    <w:bookmarkEnd w:id="13"/>
    <w:p w:rsidR="00714664" w:rsidRDefault="00714664" w:rsidP="00A92A7C">
      <w:pPr>
        <w:spacing w:line="240" w:lineRule="auto"/>
        <w:jc w:val="center"/>
        <w:rPr>
          <w:rStyle w:val="Heading1Char"/>
          <w:sz w:val="36"/>
          <w:szCs w:val="36"/>
        </w:rPr>
      </w:pPr>
      <w:r>
        <w:rPr>
          <w:rStyle w:val="Heading1Char"/>
          <w:sz w:val="36"/>
          <w:szCs w:val="36"/>
        </w:rPr>
        <w:t>for WooCommerce 3.x</w:t>
      </w:r>
    </w:p>
    <w:p w:rsidR="00714664" w:rsidRPr="006852DE" w:rsidRDefault="00714664" w:rsidP="00A92A7C">
      <w:pPr>
        <w:spacing w:line="240" w:lineRule="auto"/>
        <w:jc w:val="center"/>
        <w:rPr>
          <w:rStyle w:val="Heading1Char"/>
          <w:rFonts w:cs="Calibri"/>
          <w:sz w:val="36"/>
          <w:szCs w:val="36"/>
        </w:rPr>
      </w:pPr>
      <w:r>
        <w:rPr>
          <w:rStyle w:val="Heading1Char"/>
          <w:sz w:val="36"/>
          <w:szCs w:val="36"/>
        </w:rPr>
        <w:t xml:space="preserve">with Shiprocket </w:t>
      </w:r>
    </w:p>
    <w:p w:rsidR="00714664" w:rsidRDefault="00714664" w:rsidP="005464A6">
      <w:pPr>
        <w:pStyle w:val="ListParagraph"/>
        <w:ind w:left="35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Caution: Always keep backup of your existing WooCommerce installation including Mysql Database, before installing a new module.</w:t>
      </w:r>
    </w:p>
    <w:p w:rsidR="00714664" w:rsidRPr="005464A6" w:rsidRDefault="00714664" w:rsidP="005464A6">
      <w:pPr>
        <w:pStyle w:val="ListParagraph"/>
        <w:ind w:left="357"/>
        <w:rPr>
          <w:rStyle w:val="Heading1Char"/>
          <w:sz w:val="32"/>
          <w:szCs w:val="32"/>
          <w:u w:val="single"/>
        </w:rPr>
      </w:pPr>
      <w:r w:rsidRPr="005464A6">
        <w:rPr>
          <w:rStyle w:val="Heading1Char"/>
          <w:sz w:val="32"/>
          <w:szCs w:val="32"/>
          <w:u w:val="single"/>
        </w:rPr>
        <w:t xml:space="preserve">Install via </w:t>
      </w:r>
      <w:r>
        <w:rPr>
          <w:rStyle w:val="Heading1Char"/>
          <w:sz w:val="32"/>
          <w:szCs w:val="32"/>
          <w:u w:val="single"/>
        </w:rPr>
        <w:t>WordPress plugin</w:t>
      </w:r>
      <w:r w:rsidRPr="005464A6">
        <w:rPr>
          <w:rStyle w:val="Heading1Char"/>
          <w:sz w:val="32"/>
          <w:szCs w:val="32"/>
          <w:u w:val="single"/>
        </w:rPr>
        <w:t xml:space="preserve"> Installer:-</w:t>
      </w:r>
    </w:p>
    <w:p w:rsidR="00714664" w:rsidRDefault="00714664" w:rsidP="005464A6">
      <w:pPr>
        <w:pStyle w:val="ListParagraph"/>
        <w:numPr>
          <w:ilvl w:val="0"/>
          <w:numId w:val="1"/>
        </w:numPr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Login to WordPress Admin panel and goto Add New Plugin. Then click on Upload Plugin.</w:t>
      </w:r>
    </w:p>
    <w:p w:rsidR="00714664" w:rsidRDefault="00714664" w:rsidP="005464A6">
      <w:pPr>
        <w:pStyle w:val="ListParagraph"/>
        <w:rPr>
          <w:rStyle w:val="Heading1Char"/>
          <w:sz w:val="32"/>
          <w:szCs w:val="32"/>
        </w:rPr>
      </w:pPr>
      <w:r w:rsidRPr="00797E1D">
        <w:rPr>
          <w:rStyle w:val="Heading1Char"/>
          <w:b w:val="0"/>
          <w:bCs w:val="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74pt">
            <v:imagedata r:id="rId5" o:title="" croptop="6724f" cropbottom="13926f" cropright="8711f"/>
          </v:shape>
        </w:pict>
      </w:r>
    </w:p>
    <w:p w:rsidR="00714664" w:rsidRDefault="00714664" w:rsidP="005464A6">
      <w:pPr>
        <w:pStyle w:val="ListParagraph"/>
        <w:numPr>
          <w:ilvl w:val="0"/>
          <w:numId w:val="1"/>
        </w:numPr>
        <w:ind w:left="720"/>
        <w:rPr>
          <w:rStyle w:val="Heading1Char"/>
          <w:i/>
          <w:iCs/>
          <w:sz w:val="32"/>
          <w:szCs w:val="32"/>
        </w:rPr>
      </w:pPr>
      <w:r>
        <w:rPr>
          <w:rStyle w:val="Heading1Char"/>
          <w:sz w:val="32"/>
          <w:szCs w:val="32"/>
        </w:rPr>
        <w:t>Choose this downloaded zip and click Install Now.</w:t>
      </w:r>
    </w:p>
    <w:p w:rsidR="00714664" w:rsidRPr="005464A6" w:rsidRDefault="00714664" w:rsidP="005464A6">
      <w:pPr>
        <w:pStyle w:val="ListParagraph"/>
        <w:ind w:left="0"/>
        <w:rPr>
          <w:rStyle w:val="Heading1Char"/>
          <w:sz w:val="32"/>
          <w:szCs w:val="32"/>
          <w:u w:val="single"/>
        </w:rPr>
      </w:pPr>
      <w:r w:rsidRPr="005464A6">
        <w:rPr>
          <w:rStyle w:val="Heading1Char"/>
          <w:sz w:val="32"/>
          <w:szCs w:val="32"/>
          <w:u w:val="single"/>
        </w:rPr>
        <w:t>Manual Installation:-</w:t>
      </w:r>
    </w:p>
    <w:p w:rsidR="00714664" w:rsidRDefault="00714664" w:rsidP="005464A6">
      <w:pPr>
        <w:pStyle w:val="ListParagraph"/>
        <w:numPr>
          <w:ilvl w:val="0"/>
          <w:numId w:val="7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Unzip and copy ‘</w:t>
      </w:r>
      <w:r w:rsidRPr="00F63992">
        <w:rPr>
          <w:rStyle w:val="Heading1Char"/>
          <w:sz w:val="32"/>
          <w:szCs w:val="32"/>
        </w:rPr>
        <w:t>WooCommerce_v3</w:t>
      </w:r>
      <w:r>
        <w:rPr>
          <w:rStyle w:val="Heading1Char"/>
          <w:sz w:val="32"/>
          <w:szCs w:val="32"/>
        </w:rPr>
        <w:t>x</w:t>
      </w:r>
      <w:r w:rsidRPr="00F63992">
        <w:rPr>
          <w:rStyle w:val="Heading1Char"/>
          <w:sz w:val="32"/>
          <w:szCs w:val="32"/>
        </w:rPr>
        <w:t>_PayUmoney</w:t>
      </w:r>
      <w:r>
        <w:rPr>
          <w:rStyle w:val="Heading1Char"/>
          <w:sz w:val="32"/>
          <w:szCs w:val="32"/>
        </w:rPr>
        <w:t>_BOLT</w:t>
      </w:r>
      <w:r w:rsidRPr="00F63992">
        <w:rPr>
          <w:rStyle w:val="Heading1Char"/>
          <w:sz w:val="32"/>
          <w:szCs w:val="32"/>
        </w:rPr>
        <w:t>_Shiprocket</w:t>
      </w:r>
      <w:r>
        <w:rPr>
          <w:rStyle w:val="Heading1Char"/>
          <w:sz w:val="32"/>
          <w:szCs w:val="32"/>
        </w:rPr>
        <w:t>’ folder from this zip and paste/upload it to &lt;wordpress root&gt;\wp-content\plugins folder.</w:t>
      </w:r>
    </w:p>
    <w:p w:rsidR="00714664" w:rsidRDefault="00714664" w:rsidP="005464A6">
      <w:pPr>
        <w:pStyle w:val="ListParagraph"/>
        <w:numPr>
          <w:ilvl w:val="0"/>
          <w:numId w:val="7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Login to WooCommerce admin and goto Plugins. Activate the plugin.</w:t>
      </w:r>
    </w:p>
    <w:p w:rsidR="00714664" w:rsidRPr="000F5414" w:rsidRDefault="00714664" w:rsidP="005464A6">
      <w:pPr>
        <w:pStyle w:val="ListParagraph"/>
        <w:ind w:left="0"/>
        <w:rPr>
          <w:rStyle w:val="Heading1Char"/>
          <w:sz w:val="32"/>
          <w:szCs w:val="32"/>
          <w:u w:val="single"/>
        </w:rPr>
      </w:pPr>
      <w:r w:rsidRPr="000F5414">
        <w:rPr>
          <w:rStyle w:val="Heading1Char"/>
          <w:sz w:val="32"/>
          <w:szCs w:val="32"/>
          <w:u w:val="single"/>
        </w:rPr>
        <w:t xml:space="preserve">Configure Module:- </w:t>
      </w:r>
    </w:p>
    <w:p w:rsidR="00714664" w:rsidRDefault="00714664" w:rsidP="005464A6">
      <w:pPr>
        <w:pStyle w:val="ListParagraph"/>
        <w:numPr>
          <w:ilvl w:val="0"/>
          <w:numId w:val="9"/>
        </w:numPr>
        <w:tabs>
          <w:tab w:val="clear" w:pos="2880"/>
        </w:tabs>
        <w:spacing w:after="360"/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Login to WordPress admin and open WooCommerce Settings.</w:t>
      </w:r>
    </w:p>
    <w:p w:rsidR="00714664" w:rsidRDefault="00714664" w:rsidP="00200656">
      <w:pPr>
        <w:pStyle w:val="ListParagraph"/>
        <w:spacing w:after="360"/>
        <w:ind w:left="360"/>
        <w:rPr>
          <w:rStyle w:val="Heading1Char"/>
          <w:sz w:val="32"/>
          <w:szCs w:val="32"/>
        </w:rPr>
      </w:pPr>
      <w:r w:rsidRPr="00797E1D">
        <w:rPr>
          <w:rStyle w:val="Heading1Char"/>
          <w:b w:val="0"/>
          <w:bCs w:val="0"/>
          <w:sz w:val="32"/>
          <w:szCs w:val="32"/>
        </w:rPr>
        <w:pict>
          <v:shape id="_x0000_i1026" type="#_x0000_t75" style="width:435pt;height:53.25pt">
            <v:imagedata r:id="rId6" o:title="" croptop="5656f" cropbottom="38169f" cropright="3669f"/>
          </v:shape>
        </w:pict>
      </w:r>
    </w:p>
    <w:p w:rsidR="00714664" w:rsidRPr="00200656" w:rsidRDefault="00714664" w:rsidP="005464A6">
      <w:pPr>
        <w:pStyle w:val="ListParagraph"/>
        <w:numPr>
          <w:ilvl w:val="0"/>
          <w:numId w:val="9"/>
        </w:numPr>
        <w:tabs>
          <w:tab w:val="clear" w:pos="2880"/>
        </w:tabs>
        <w:ind w:left="720"/>
        <w:rPr>
          <w:rStyle w:val="Heading1Char"/>
          <w:rFonts w:cs="Calibri"/>
          <w:sz w:val="32"/>
          <w:szCs w:val="32"/>
        </w:rPr>
      </w:pPr>
      <w:r>
        <w:rPr>
          <w:rStyle w:val="Heading1Char"/>
          <w:sz w:val="32"/>
          <w:szCs w:val="32"/>
        </w:rPr>
        <w:t>Click on Checkout tab and then on ‘PayUmoney’ plugin</w:t>
      </w:r>
      <w:r w:rsidRPr="00D81D12">
        <w:rPr>
          <w:rStyle w:val="Heading1Char"/>
          <w:sz w:val="32"/>
          <w:szCs w:val="32"/>
        </w:rPr>
        <w:t xml:space="preserve">. </w:t>
      </w:r>
    </w:p>
    <w:p w:rsidR="00714664" w:rsidRDefault="00714664" w:rsidP="00D726EA">
      <w:pPr>
        <w:pStyle w:val="ListParagraph"/>
        <w:ind w:left="360"/>
        <w:rPr>
          <w:rStyle w:val="Heading1Char"/>
          <w:rFonts w:cs="Calibri"/>
          <w:sz w:val="32"/>
          <w:szCs w:val="32"/>
        </w:rPr>
      </w:pPr>
      <w:r w:rsidRPr="00797E1D">
        <w:rPr>
          <w:rStyle w:val="Heading1Char"/>
          <w:b w:val="0"/>
          <w:bCs w:val="0"/>
          <w:sz w:val="32"/>
          <w:szCs w:val="32"/>
        </w:rPr>
        <w:pict>
          <v:shape id="_x0000_i1027" type="#_x0000_t75" style="width:453pt;height:216.75pt">
            <v:imagedata r:id="rId7" o:title="" croptop="6560f" cropbottom="3119f" cropright="1147f"/>
          </v:shape>
        </w:pict>
      </w:r>
    </w:p>
    <w:p w:rsidR="00714664" w:rsidRDefault="00714664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>Enable/Disable</w:t>
      </w:r>
      <w:r w:rsidRPr="00200656">
        <w:rPr>
          <w:rStyle w:val="Heading1Char"/>
          <w:rFonts w:cs="Calibri"/>
          <w:sz w:val="32"/>
          <w:szCs w:val="32"/>
        </w:rPr>
        <w:t xml:space="preserve"> </w:t>
      </w:r>
      <w:r>
        <w:rPr>
          <w:rStyle w:val="Heading1Char"/>
          <w:rFonts w:cs="Calibri"/>
          <w:sz w:val="32"/>
          <w:szCs w:val="32"/>
        </w:rPr>
        <w:t>–</w:t>
      </w:r>
      <w:r w:rsidRPr="00200656">
        <w:rPr>
          <w:rStyle w:val="Heading1Char"/>
          <w:rFonts w:cs="Calibri"/>
          <w:sz w:val="32"/>
          <w:szCs w:val="32"/>
        </w:rPr>
        <w:t xml:space="preserve"> </w:t>
      </w:r>
      <w:r>
        <w:rPr>
          <w:rStyle w:val="Heading1Char"/>
          <w:rFonts w:cs="Calibri"/>
          <w:sz w:val="32"/>
          <w:szCs w:val="32"/>
        </w:rPr>
        <w:t>Tick to</w:t>
      </w:r>
      <w:r w:rsidRPr="00200656">
        <w:rPr>
          <w:rStyle w:val="Heading1Char"/>
          <w:rFonts w:cs="Calibri"/>
          <w:sz w:val="32"/>
          <w:szCs w:val="32"/>
        </w:rPr>
        <w:t xml:space="preserve"> enable the module. </w:t>
      </w:r>
    </w:p>
    <w:p w:rsidR="00714664" w:rsidRDefault="00714664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>Description – Enter appropriate description to display at checkout.</w:t>
      </w:r>
    </w:p>
    <w:p w:rsidR="00714664" w:rsidRDefault="00714664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 w:rsidRPr="00200656">
        <w:rPr>
          <w:rStyle w:val="Heading1Char"/>
          <w:rFonts w:cs="Calibri"/>
          <w:sz w:val="32"/>
          <w:szCs w:val="32"/>
        </w:rPr>
        <w:t xml:space="preserve">Gateway Mode - “Sandbox” for sandbox/test operation and “Production” for live operation. </w:t>
      </w:r>
    </w:p>
    <w:p w:rsidR="00714664" w:rsidRDefault="00714664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>PayUmoney Key and Salt – Configure Merchant Key and Salt for PayUmoney.</w:t>
      </w:r>
    </w:p>
    <w:p w:rsidR="00714664" w:rsidRDefault="00714664" w:rsidP="00605C93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>Return Page – Use My Account as the default return page after payment response. You may create a custom page and select here. However, the custom page must contain appropriate WordPress / WooCommerce codes to show custom massages. Refer WordPress / WooCommerce development guide for custom pages.</w:t>
      </w:r>
    </w:p>
    <w:p w:rsidR="00714664" w:rsidRDefault="00714664" w:rsidP="00605C93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>Shiprocket URL – This is where the Shiprocket webhook url to be entered. Once entered, for each successful checkout, the order details will be posted to Shiprocket URL.</w:t>
      </w:r>
    </w:p>
    <w:p w:rsidR="00714664" w:rsidRPr="00605C93" w:rsidRDefault="00714664" w:rsidP="00605C93">
      <w:pPr>
        <w:pStyle w:val="ListParagraph"/>
        <w:numPr>
          <w:ilvl w:val="0"/>
          <w:numId w:val="1"/>
        </w:numPr>
        <w:ind w:left="720"/>
        <w:rPr>
          <w:rFonts w:ascii="Cambria" w:eastAsia="MS Gothi" w:hAnsi="Cambria"/>
          <w:b/>
          <w:bCs/>
          <w:color w:val="365F91"/>
          <w:sz w:val="32"/>
          <w:szCs w:val="32"/>
        </w:rPr>
      </w:pPr>
      <w:r>
        <w:rPr>
          <w:rStyle w:val="Heading1Char"/>
          <w:sz w:val="32"/>
          <w:szCs w:val="32"/>
        </w:rPr>
        <w:t>Now click save and customer will get PayUmoney option during c</w:t>
      </w:r>
      <w:r w:rsidRPr="007F5D63">
        <w:rPr>
          <w:rStyle w:val="Heading1Char"/>
          <w:sz w:val="32"/>
          <w:szCs w:val="32"/>
        </w:rPr>
        <w:t>heckout </w:t>
      </w:r>
      <w:r>
        <w:rPr>
          <w:rStyle w:val="Heading1Char"/>
          <w:sz w:val="32"/>
          <w:szCs w:val="32"/>
        </w:rPr>
        <w:t>process.</w:t>
      </w:r>
    </w:p>
    <w:p w:rsidR="00714664" w:rsidRDefault="00714664" w:rsidP="006852DE">
      <w:pPr>
        <w:ind w:left="720"/>
        <w:rPr>
          <w:rFonts w:eastAsia="MS Gothiw Roman"/>
          <w:noProof/>
        </w:rPr>
      </w:pPr>
      <w:r w:rsidRPr="00797E1D">
        <w:rPr>
          <w:rFonts w:eastAsia="MS Gothiw Roman"/>
          <w:noProof/>
        </w:rPr>
        <w:pict>
          <v:shape id="_x0000_i1028" type="#_x0000_t75" style="width:346.5pt;height:156.75pt">
            <v:imagedata r:id="rId8" o:title="" croptop="8417f" cropbottom="17482f" cropleft="10086f" cropright="6195f"/>
          </v:shape>
        </w:pict>
      </w:r>
    </w:p>
    <w:p w:rsidR="00714664" w:rsidRDefault="00714664" w:rsidP="006852DE">
      <w:pPr>
        <w:ind w:left="720"/>
        <w:rPr>
          <w:rFonts w:eastAsia="MS Gothiw Roman"/>
          <w:noProof/>
        </w:rPr>
      </w:pPr>
    </w:p>
    <w:sectPr w:rsidR="00714664" w:rsidSect="00A92A7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">
    <w:altName w:val="~??eg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w Roman">
    <w:altName w:val="Roman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C5077"/>
    <w:multiLevelType w:val="hybridMultilevel"/>
    <w:tmpl w:val="56F2E65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1">
    <w:nsid w:val="298D4DAD"/>
    <w:multiLevelType w:val="multilevel"/>
    <w:tmpl w:val="56F2E65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2">
    <w:nsid w:val="2ABC3613"/>
    <w:multiLevelType w:val="hybridMultilevel"/>
    <w:tmpl w:val="78C6A444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CE129B"/>
    <w:multiLevelType w:val="hybridMultilevel"/>
    <w:tmpl w:val="D28A733A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4">
    <w:nsid w:val="34FA1F7C"/>
    <w:multiLevelType w:val="multilevel"/>
    <w:tmpl w:val="D28A733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5">
    <w:nsid w:val="3C5A18C6"/>
    <w:multiLevelType w:val="multilevel"/>
    <w:tmpl w:val="78C6A444"/>
    <w:lvl w:ilvl="0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0EE7034"/>
    <w:multiLevelType w:val="hybridMultilevel"/>
    <w:tmpl w:val="78442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4EE399F"/>
    <w:multiLevelType w:val="hybridMultilevel"/>
    <w:tmpl w:val="85AA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EB43F4"/>
    <w:multiLevelType w:val="multilevel"/>
    <w:tmpl w:val="78C6A44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44A1582"/>
    <w:multiLevelType w:val="hybridMultilevel"/>
    <w:tmpl w:val="92EE21E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6EDC"/>
    <w:rsid w:val="00037CD4"/>
    <w:rsid w:val="00054828"/>
    <w:rsid w:val="00095C10"/>
    <w:rsid w:val="000C32ED"/>
    <w:rsid w:val="000D045D"/>
    <w:rsid w:val="000D18C8"/>
    <w:rsid w:val="000D4A28"/>
    <w:rsid w:val="000F46D7"/>
    <w:rsid w:val="000F5414"/>
    <w:rsid w:val="000F5F25"/>
    <w:rsid w:val="0010739F"/>
    <w:rsid w:val="00150F48"/>
    <w:rsid w:val="00186D9F"/>
    <w:rsid w:val="0019606B"/>
    <w:rsid w:val="001C6FEB"/>
    <w:rsid w:val="00200656"/>
    <w:rsid w:val="00202C21"/>
    <w:rsid w:val="00204189"/>
    <w:rsid w:val="00222993"/>
    <w:rsid w:val="00225E6E"/>
    <w:rsid w:val="00233DE4"/>
    <w:rsid w:val="00277C20"/>
    <w:rsid w:val="00280BC6"/>
    <w:rsid w:val="002A40C7"/>
    <w:rsid w:val="002C64C4"/>
    <w:rsid w:val="002D0899"/>
    <w:rsid w:val="002F7025"/>
    <w:rsid w:val="00304AC9"/>
    <w:rsid w:val="00307990"/>
    <w:rsid w:val="00335A44"/>
    <w:rsid w:val="00337D51"/>
    <w:rsid w:val="00346ADD"/>
    <w:rsid w:val="0035332C"/>
    <w:rsid w:val="00376CAD"/>
    <w:rsid w:val="00382302"/>
    <w:rsid w:val="00385B0C"/>
    <w:rsid w:val="003A3025"/>
    <w:rsid w:val="003C3716"/>
    <w:rsid w:val="003D295C"/>
    <w:rsid w:val="003D2EF2"/>
    <w:rsid w:val="003D75B2"/>
    <w:rsid w:val="003F5161"/>
    <w:rsid w:val="00403BDA"/>
    <w:rsid w:val="00410F89"/>
    <w:rsid w:val="00436D64"/>
    <w:rsid w:val="00442CDC"/>
    <w:rsid w:val="004A73DC"/>
    <w:rsid w:val="004D0E88"/>
    <w:rsid w:val="004F4256"/>
    <w:rsid w:val="00510A59"/>
    <w:rsid w:val="00513C05"/>
    <w:rsid w:val="005164F2"/>
    <w:rsid w:val="0052094F"/>
    <w:rsid w:val="00543BCC"/>
    <w:rsid w:val="005464A6"/>
    <w:rsid w:val="00556DC0"/>
    <w:rsid w:val="00561B3E"/>
    <w:rsid w:val="00566790"/>
    <w:rsid w:val="005A69BE"/>
    <w:rsid w:val="005C4688"/>
    <w:rsid w:val="005D4B2B"/>
    <w:rsid w:val="006006EC"/>
    <w:rsid w:val="00605C93"/>
    <w:rsid w:val="006339E7"/>
    <w:rsid w:val="00637669"/>
    <w:rsid w:val="00651734"/>
    <w:rsid w:val="006852DE"/>
    <w:rsid w:val="00697472"/>
    <w:rsid w:val="006A135F"/>
    <w:rsid w:val="006A17C6"/>
    <w:rsid w:val="006F558C"/>
    <w:rsid w:val="00702CF0"/>
    <w:rsid w:val="00714664"/>
    <w:rsid w:val="00782073"/>
    <w:rsid w:val="00790AF1"/>
    <w:rsid w:val="00796838"/>
    <w:rsid w:val="00797E1D"/>
    <w:rsid w:val="007F371E"/>
    <w:rsid w:val="007F3B38"/>
    <w:rsid w:val="007F5D63"/>
    <w:rsid w:val="008215C6"/>
    <w:rsid w:val="008267BA"/>
    <w:rsid w:val="00860354"/>
    <w:rsid w:val="00893F5C"/>
    <w:rsid w:val="008B0958"/>
    <w:rsid w:val="008F1E8B"/>
    <w:rsid w:val="009113DA"/>
    <w:rsid w:val="00916C2F"/>
    <w:rsid w:val="00923028"/>
    <w:rsid w:val="00926EDC"/>
    <w:rsid w:val="00933276"/>
    <w:rsid w:val="009D4C6D"/>
    <w:rsid w:val="00A11E33"/>
    <w:rsid w:val="00A558F3"/>
    <w:rsid w:val="00A70EA5"/>
    <w:rsid w:val="00A857F0"/>
    <w:rsid w:val="00A92A7C"/>
    <w:rsid w:val="00A95548"/>
    <w:rsid w:val="00AA5A2C"/>
    <w:rsid w:val="00AB3F85"/>
    <w:rsid w:val="00AD6E1A"/>
    <w:rsid w:val="00AF475D"/>
    <w:rsid w:val="00B026F5"/>
    <w:rsid w:val="00B31C5C"/>
    <w:rsid w:val="00B35FFC"/>
    <w:rsid w:val="00B41651"/>
    <w:rsid w:val="00B553A5"/>
    <w:rsid w:val="00B65502"/>
    <w:rsid w:val="00B659E5"/>
    <w:rsid w:val="00B978ED"/>
    <w:rsid w:val="00BA1118"/>
    <w:rsid w:val="00BD7A06"/>
    <w:rsid w:val="00C31A13"/>
    <w:rsid w:val="00C603E9"/>
    <w:rsid w:val="00C63CC5"/>
    <w:rsid w:val="00C66120"/>
    <w:rsid w:val="00CF1FCE"/>
    <w:rsid w:val="00D12A4F"/>
    <w:rsid w:val="00D21B7A"/>
    <w:rsid w:val="00D533EB"/>
    <w:rsid w:val="00D726EA"/>
    <w:rsid w:val="00D75766"/>
    <w:rsid w:val="00D80D59"/>
    <w:rsid w:val="00D81D12"/>
    <w:rsid w:val="00D84C04"/>
    <w:rsid w:val="00D85CA5"/>
    <w:rsid w:val="00DB114C"/>
    <w:rsid w:val="00DB20FC"/>
    <w:rsid w:val="00DC736A"/>
    <w:rsid w:val="00DD2268"/>
    <w:rsid w:val="00DE48CA"/>
    <w:rsid w:val="00DF1E97"/>
    <w:rsid w:val="00E07548"/>
    <w:rsid w:val="00E12E94"/>
    <w:rsid w:val="00ED2971"/>
    <w:rsid w:val="00ED333D"/>
    <w:rsid w:val="00EF0D7B"/>
    <w:rsid w:val="00F434B3"/>
    <w:rsid w:val="00F63992"/>
    <w:rsid w:val="00F67D94"/>
    <w:rsid w:val="00FB2CD0"/>
    <w:rsid w:val="00FB2F7C"/>
    <w:rsid w:val="00FE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DC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6EDC"/>
    <w:pPr>
      <w:keepNext/>
      <w:keepLines/>
      <w:spacing w:before="480" w:after="0"/>
      <w:outlineLvl w:val="0"/>
    </w:pPr>
    <w:rPr>
      <w:rFonts w:ascii="Cambria" w:eastAsia="MS Gothi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26EDC"/>
    <w:rPr>
      <w:rFonts w:ascii="Cambria" w:eastAsia="MS Gothi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926ED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63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39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7F5D63"/>
    <w:rPr>
      <w:rFonts w:cs="Times New Roman"/>
    </w:rPr>
  </w:style>
  <w:style w:type="character" w:styleId="Hyperlink">
    <w:name w:val="Hyperlink"/>
    <w:basedOn w:val="DefaultParagraphFont"/>
    <w:uiPriority w:val="99"/>
    <w:rsid w:val="00A92A7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40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274</TotalTime>
  <Pages>3</Pages>
  <Words>234</Words>
  <Characters>1340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Priyankar</dc:creator>
  <cp:keywords/>
  <dc:description/>
  <cp:lastModifiedBy>sg</cp:lastModifiedBy>
  <cp:revision>60</cp:revision>
  <dcterms:created xsi:type="dcterms:W3CDTF">2012-10-05T06:54:00Z</dcterms:created>
  <dcterms:modified xsi:type="dcterms:W3CDTF">2018-03-23T04:40:00Z</dcterms:modified>
</cp:coreProperties>
</file>